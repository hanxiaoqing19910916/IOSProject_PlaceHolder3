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体"/>
      </w:tblPr>
      <w:tblGrid>
        <w:gridCol w:w="6009"/>
        <w:gridCol w:w="4313"/>
      </w:tblGrid>
      <w:tr w:rsidR="00184664" w:rsidRPr="00EA2778" w14:paraId="06208FA4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5994"/>
            </w:tblGrid>
            <w:tr w:rsidR="00184664" w:rsidRPr="00EA2778" w14:paraId="6B84A43A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881103A" w14:textId="77777777" w:rsidR="00CA648F" w:rsidRPr="00CA648F" w:rsidRDefault="00CA648F" w:rsidP="00CC7AD0">
                  <w:pPr>
                    <w:pStyle w:val="3"/>
                    <w:rPr>
                      <w:rFonts w:ascii="Microsoft YaHei UI" w:eastAsia="Microsoft YaHei UI" w:hAnsi="Microsoft YaHei UI"/>
                      <w:b w:val="0"/>
                      <w:sz w:val="26"/>
                      <w:szCs w:val="26"/>
                    </w:rPr>
                  </w:pPr>
                  <w:r w:rsidRPr="00CA648F">
                    <w:rPr>
                      <w:rFonts w:ascii="Microsoft YaHei UI" w:eastAsia="Microsoft YaHei UI" w:hAnsi="Microsoft YaHei UI" w:hint="eastAsia"/>
                      <w:b w:val="0"/>
                      <w:sz w:val="26"/>
                      <w:szCs w:val="26"/>
                    </w:rPr>
                    <w:t>个人技能</w:t>
                  </w:r>
                  <w:sdt>
                    <w:sdtPr>
                      <w:rPr>
                        <w:rFonts w:ascii="Microsoft YaHei UI" w:eastAsia="Microsoft YaHei UI" w:hAnsi="Microsoft YaHei UI"/>
                        <w:b w:val="0"/>
                        <w:sz w:val="26"/>
                        <w:szCs w:val="26"/>
                      </w:rPr>
                      <w:alias w:val="技能："/>
                      <w:tag w:val="技能："/>
                      <w:id w:val="1490835561"/>
                      <w:placeholder>
                        <w:docPart w:val="E30F82C0A0AFA3478AF650E60E76A21E"/>
                      </w:placeholder>
                      <w:temporary/>
                      <w15:appearance w15:val="hidden"/>
                    </w:sdtPr>
                    <w:sdtEndPr/>
                    <w:sdtContent/>
                  </w:sdt>
                </w:p>
                <w:p w14:paraId="3A5860C1" w14:textId="77777777" w:rsidR="00184664" w:rsidRPr="00EE4CBB" w:rsidRDefault="00CA648F" w:rsidP="00CC7AD0">
                  <w:pPr>
                    <w:pStyle w:val="3"/>
                    <w:rPr>
                      <w:rFonts w:ascii="Microsoft YaHei UI" w:eastAsia="Microsoft YaHei UI" w:hAnsi="Microsoft YaHei UI"/>
                      <w:sz w:val="23"/>
                      <w:szCs w:val="23"/>
                    </w:rPr>
                  </w:pPr>
                  <w:r w:rsidRPr="00EE4CBB">
                    <w:rPr>
                      <w:rFonts w:ascii="Microsoft YaHei UI" w:eastAsia="Microsoft YaHei UI" w:hAnsi="Microsoft YaHei UI" w:hint="eastAsia"/>
                      <w:sz w:val="23"/>
                      <w:szCs w:val="23"/>
                    </w:rPr>
                    <w:t>两年半Mac/iOS开发经验，致力打造一套高扩展的Mac应用开发UI框架，把iOS好的接口设计移植至Mac平台</w:t>
                  </w:r>
                </w:p>
              </w:tc>
            </w:tr>
            <w:tr w:rsidR="00184664" w:rsidRPr="00EA2778" w14:paraId="7A4929F2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5A9D3649" w14:textId="77777777" w:rsidR="00184664" w:rsidRPr="00EA2778" w:rsidRDefault="002949DF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116AC542B9960D41885A7E63ADB441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0170A">
                        <w:rPr>
                          <w:rStyle w:val="30"/>
                        </w:rPr>
                        <w:t>工作经验</w:t>
                      </w:r>
                    </w:sdtContent>
                  </w:sdt>
                </w:p>
                <w:p w14:paraId="5C387A0A" w14:textId="04DAEEF2" w:rsidR="00184664" w:rsidRPr="00EA2778" w:rsidRDefault="00617DE9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MAC</w:t>
                  </w:r>
                  <w:r w:rsidR="006C0DB2">
                    <w:rPr>
                      <w:rFonts w:ascii="Microsoft YaHei UI" w:eastAsia="Microsoft YaHei UI" w:hAnsi="Microsoft YaHei UI" w:hint="eastAsia"/>
                    </w:rPr>
                    <w:t>项目经验</w:t>
                  </w:r>
                </w:p>
                <w:p w14:paraId="7DAEC492" w14:textId="02682DDA" w:rsidR="00184664" w:rsidRPr="00E0170A" w:rsidRDefault="00E0170A" w:rsidP="002E5239">
                  <w:pPr>
                    <w:pStyle w:val="af5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E0170A">
                    <w:rPr>
                      <w:rFonts w:ascii="Microsoft YaHei UI" w:eastAsia="Microsoft YaHei UI" w:hAnsi="Microsoft YaHei UI" w:hint="eastAsia"/>
                    </w:rPr>
                    <w:t>利用Mac平台原生API仿写钉钉Mac客户端主要UI模块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（可带源码运行演示）</w:t>
                  </w:r>
                </w:p>
                <w:p w14:paraId="0BF83690" w14:textId="27E693BE" w:rsidR="00E0170A" w:rsidRDefault="00E0170A" w:rsidP="002E5239">
                  <w:pPr>
                    <w:pStyle w:val="af5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独立开发一个资讯类Mac应用，作为个人作品即将上线（可带源码运行演示）</w:t>
                  </w:r>
                </w:p>
                <w:p w14:paraId="141DA970" w14:textId="78D46DCC" w:rsidR="002E5239" w:rsidRDefault="002E5239" w:rsidP="002E5239">
                  <w:pPr>
                    <w:pStyle w:val="af5"/>
                    <w:numPr>
                      <w:ilvl w:val="0"/>
                      <w:numId w:val="1"/>
                    </w:numPr>
                    <w:ind w:firstLineChars="0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为容联易通信息技术公司Mac项目提供技术咨询，协助解决问题</w:t>
                  </w:r>
                </w:p>
                <w:p w14:paraId="7DC11D22" w14:textId="04FBD80F" w:rsidR="000E36FE" w:rsidRPr="00EA09FF" w:rsidRDefault="000E36FE" w:rsidP="00EA09F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iOS项目经验</w:t>
                  </w:r>
                </w:p>
                <w:p w14:paraId="34B8074E" w14:textId="482A6B8C" w:rsidR="00184664" w:rsidRPr="00EA2778" w:rsidRDefault="00687460" w:rsidP="00687460">
                  <w:pPr>
                    <w:pStyle w:val="3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 xml:space="preserve"> 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</w:t>
                  </w:r>
                  <w:r w:rsidR="00EA09FF">
                    <w:rPr>
                      <w:rFonts w:ascii="Microsoft YaHei UI" w:eastAsia="Microsoft YaHei UI" w:hAnsi="Microsoft YaHei UI" w:hint="eastAsia"/>
                    </w:rPr>
                    <w:t>北京巴别时代科技有限公司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2015年8月-至今</w:t>
                  </w:r>
                </w:p>
                <w:p w14:paraId="12FD1554" w14:textId="1CC32668" w:rsidR="00184664" w:rsidRDefault="00203FDC" w:rsidP="00F17C8C">
                  <w:pPr>
                    <w:pStyle w:val="af5"/>
                    <w:numPr>
                      <w:ilvl w:val="0"/>
                      <w:numId w:val="2"/>
                    </w:numPr>
                    <w:ind w:firstLineChars="0"/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个人独立负责一款最游戏助手资讯类App研发</w:t>
                  </w:r>
                  <w:r w:rsidR="004C76D9">
                    <w:rPr>
                      <w:rFonts w:ascii="Microsoft YaHei UI" w:eastAsia="Microsoft YaHei UI" w:hAnsi="Microsoft YaHei UI" w:hint="eastAsia"/>
                    </w:rPr>
                    <w:t>（已上线）</w:t>
                  </w:r>
                </w:p>
                <w:p w14:paraId="05A52546" w14:textId="28765F9C" w:rsidR="004C76D9" w:rsidRDefault="00AF78DF" w:rsidP="00F17C8C">
                  <w:pPr>
                    <w:pStyle w:val="af5"/>
                    <w:numPr>
                      <w:ilvl w:val="0"/>
                      <w:numId w:val="2"/>
                    </w:numPr>
                    <w:ind w:firstLineChars="0"/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负责</w:t>
                  </w:r>
                  <w:r w:rsidR="0071059B">
                    <w:rPr>
                      <w:rFonts w:ascii="Microsoft YaHei UI" w:eastAsia="Microsoft YaHei UI" w:hAnsi="Microsoft YaHei UI" w:hint="eastAsia"/>
                    </w:rPr>
                    <w:t>公司广告SDK，统计SDK</w:t>
                  </w:r>
                  <w:r w:rsidR="005E79DA">
                    <w:rPr>
                      <w:rFonts w:ascii="Microsoft YaHei UI" w:eastAsia="Microsoft YaHei UI" w:hAnsi="Microsoft YaHei UI" w:hint="eastAsia"/>
                    </w:rPr>
                    <w:t>等</w:t>
                  </w:r>
                  <w:r w:rsidR="0071059B">
                    <w:rPr>
                      <w:rFonts w:ascii="Microsoft YaHei UI" w:eastAsia="Microsoft YaHei UI" w:hAnsi="Microsoft YaHei UI" w:hint="eastAsia"/>
                    </w:rPr>
                    <w:t>研发</w:t>
                  </w:r>
                </w:p>
                <w:p w14:paraId="7B94E38B" w14:textId="6711D280" w:rsidR="00B978CA" w:rsidRDefault="00B978CA" w:rsidP="00B978CA">
                  <w:pPr>
                    <w:pStyle w:val="3"/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北京城城科技有限公司</w:t>
                  </w:r>
                  <w:r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2015年1月-2015年6月</w:t>
                  </w:r>
                </w:p>
                <w:p w14:paraId="42557F8E" w14:textId="603EAFCC" w:rsidR="00B978CA" w:rsidRPr="00B852F2" w:rsidRDefault="00D417FF" w:rsidP="00B852F2">
                  <w:pPr>
                    <w:jc w:val="both"/>
                    <w:rPr>
                      <w:rFonts w:ascii="Microsoft YaHei UI" w:eastAsia="Microsoft YaHei UI" w:hAnsi="Microsoft YaHei UI"/>
                    </w:rPr>
                  </w:pPr>
                  <w:r w:rsidRPr="00D417FF">
                    <w:rPr>
                      <w:rFonts w:ascii="Microsoft YaHei UI" w:eastAsia="Microsoft YaHei UI" w:hAnsi="Microsoft YaHei UI" w:hint="eastAsia"/>
                    </w:rPr>
                    <w:t>负责</w:t>
                  </w:r>
                  <w:r w:rsidR="00292D3B">
                    <w:rPr>
                      <w:rFonts w:ascii="Microsoft YaHei UI" w:eastAsia="Microsoft YaHei UI" w:hAnsi="Microsoft YaHei UI" w:hint="eastAsia"/>
                    </w:rPr>
                    <w:t>一款互联网驾校App的初期研发</w:t>
                  </w:r>
                </w:p>
                <w:p w14:paraId="1227F0C4" w14:textId="77777777" w:rsidR="00184664" w:rsidRPr="00EA2778" w:rsidRDefault="002949DF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63134A3B4A9B204DBC77CAD1BB0657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14:paraId="214C39FD" w14:textId="1410F961" w:rsidR="00184664" w:rsidRPr="00EA2778" w:rsidRDefault="00563EDB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统招本科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 w:rsidR="006C7C01">
                    <w:rPr>
                      <w:rFonts w:ascii="Microsoft YaHei UI" w:eastAsia="Microsoft YaHei UI" w:hAnsi="Microsoft YaHei UI" w:hint="eastAsia"/>
                      <w:lang w:val="zh-CN" w:bidi="zh-CN"/>
                    </w:rPr>
                    <w:t>2011年9月-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2015年6月</w:t>
                  </w:r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河南工商学院</w:t>
                  </w:r>
                </w:p>
                <w:p w14:paraId="2F98217B" w14:textId="44B23911" w:rsidR="004670DD" w:rsidRPr="00EA2778" w:rsidRDefault="00802EC1" w:rsidP="00E44216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在校期间参加过河南省机器人编程大赛，获得省一等奖（证书可随面试携带证明）</w:t>
                  </w:r>
                </w:p>
              </w:tc>
            </w:tr>
          </w:tbl>
          <w:p w14:paraId="63DB26F1" w14:textId="77777777"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p w14:paraId="7007049A" w14:textId="4E851465" w:rsidR="00C64722" w:rsidRDefault="00255915">
            <w:pPr>
              <w:jc w:val="left"/>
            </w:pPr>
            <w:r>
              <w:rPr>
                <w:rFonts w:ascii="Microsoft YaHei UI" w:eastAsia="Microsoft YaHei UI" w:hAnsi="Microsoft YaHei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548373" wp14:editId="3A9AF854">
                      <wp:simplePos x="0" y="0"/>
                      <wp:positionH relativeFrom="column">
                        <wp:posOffset>2692331</wp:posOffset>
                      </wp:positionH>
                      <wp:positionV relativeFrom="paragraph">
                        <wp:posOffset>4334730</wp:posOffset>
                      </wp:positionV>
                      <wp:extent cx="1754" cy="3768782"/>
                      <wp:effectExtent l="0" t="0" r="49530" b="41275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4" cy="376878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90981" id="直线连接符 5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341.3pt" to="212.15pt,6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" strokecolor="#ffd556 [3204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4878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右侧"/>
            </w:tblPr>
            <w:tblGrid>
              <w:gridCol w:w="4878"/>
            </w:tblGrid>
            <w:tr w:rsidR="009F6CC3" w:rsidRPr="00EA2778" w14:paraId="4A363716" w14:textId="77777777" w:rsidTr="009F6CC3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6D7A1B24" w14:textId="7C70FC29" w:rsidR="00C64722" w:rsidRPr="00C64722" w:rsidRDefault="00C64722" w:rsidP="00C64722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  <w:r w:rsidRPr="00C64722">
                    <w:rPr>
                      <w:rFonts w:ascii="Microsoft YaHei UI" w:eastAsia="Microsoft YaHei UI" w:hAnsi="Microsoft YaHei UI" w:hint="eastAsia"/>
                      <w:sz w:val="21"/>
                      <w:szCs w:val="21"/>
                    </w:rPr>
                    <w:t>性别：男</w:t>
                  </w:r>
                </w:p>
                <w:p w14:paraId="15A41CF0" w14:textId="3E7F35FA" w:rsidR="00C64722" w:rsidRPr="00C64722" w:rsidRDefault="00C64722" w:rsidP="00C64722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  <w:r w:rsidRPr="00C64722">
                    <w:rPr>
                      <w:rFonts w:ascii="Microsoft YaHei UI" w:eastAsia="Microsoft YaHei UI" w:hAnsi="Microsoft YaHei UI" w:hint="eastAsia"/>
                      <w:sz w:val="21"/>
                      <w:szCs w:val="21"/>
                    </w:rPr>
                    <w:t>年龄：26</w:t>
                  </w:r>
                </w:p>
                <w:p w14:paraId="4B1C9A9D" w14:textId="062F37E1" w:rsidR="00C64722" w:rsidRDefault="00C64722" w:rsidP="00C64722">
                  <w:pPr>
                    <w:pStyle w:val="2"/>
                    <w:jc w:val="left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  <w:r w:rsidRPr="00C64722">
                    <w:rPr>
                      <w:rFonts w:ascii="Microsoft YaHei UI" w:eastAsia="Microsoft YaHei UI" w:hAnsi="Microsoft YaHei UI" w:hint="eastAsia"/>
                      <w:sz w:val="21"/>
                      <w:szCs w:val="21"/>
                    </w:rPr>
                    <w:t>求职意向：mac/ios开发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  <w:szCs w:val="21"/>
                    </w:rPr>
                    <w:t>职位</w:t>
                  </w:r>
                </w:p>
                <w:p w14:paraId="584D3DD5" w14:textId="5173499E" w:rsidR="00735019" w:rsidRPr="00C86EAA" w:rsidRDefault="00735019" w:rsidP="00C64722">
                  <w:pPr>
                    <w:pStyle w:val="2"/>
                    <w:jc w:val="left"/>
                    <w:rPr>
                      <w:rFonts w:ascii="Microsoft YaHei UI" w:eastAsia="Microsoft YaHei UI" w:hAnsi="Microsoft YaHei UI" w:hint="eastAsia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  <w:p w14:paraId="23644803" w14:textId="77777777" w:rsidR="00C64722" w:rsidRPr="00C64722" w:rsidRDefault="00C64722" w:rsidP="00C64722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sz w:val="21"/>
                      <w:szCs w:val="21"/>
                    </w:rPr>
                  </w:pPr>
                </w:p>
                <w:p w14:paraId="4FB0BC57" w14:textId="469E89E3" w:rsidR="00C64722" w:rsidRPr="00C64722" w:rsidRDefault="00C64722" w:rsidP="00C64722">
                  <w:pPr>
                    <w:pStyle w:val="2"/>
                    <w:jc w:val="both"/>
                    <w:rPr>
                      <w:rFonts w:ascii="Microsoft YaHei UI" w:eastAsia="Microsoft YaHei UI" w:hAnsi="Microsoft YaHei UI"/>
                      <w:sz w:val="22"/>
                      <w:szCs w:val="22"/>
                    </w:rPr>
                  </w:pPr>
                </w:p>
              </w:tc>
            </w:tr>
            <w:tr w:rsidR="009F6CC3" w:rsidRPr="00EA2778" w14:paraId="57D94DF7" w14:textId="77777777" w:rsidTr="009F6CC3">
              <w:trPr>
                <w:trHeight w:hRule="exact" w:val="184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联系人布局表格"/>
                  </w:tblPr>
                  <w:tblGrid>
                    <w:gridCol w:w="2079"/>
                    <w:gridCol w:w="2079"/>
                  </w:tblGrid>
                  <w:tr w:rsidR="00184664" w:rsidRPr="00EA2778" w14:paraId="61AB2D82" w14:textId="77777777" w:rsidTr="00DC723A"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1CEC2CE6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AB6CBA" wp14:editId="4A76C24F">
                                  <wp:extent cx="329184" cy="329184"/>
                                  <wp:effectExtent l="0" t="0" r="0" b="0"/>
                                  <wp:docPr id="6" name="组 322" descr="电子邮件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椭圆形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任意多边形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1233842" id="组 322" o:spid="_x0000_s1026" alt="电子邮件图标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">
                                  <v:oval id="椭圆形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任意多边形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B83283B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9092704" wp14:editId="7F2AA7E1">
                                  <wp:extent cx="329184" cy="329184"/>
                                  <wp:effectExtent l="0" t="0" r="0" b="0"/>
                                  <wp:docPr id="304" name="组 303" descr="电话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椭圆形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任意多边形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48167F8" id="组 303" o:spid="_x0000_s1026" alt="电话图标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">
                                  <v:oval id="椭圆形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任意多边形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EA2778" w14:paraId="7A28DA21" w14:textId="77777777" w:rsidTr="00DC723A">
                    <w:trPr>
                      <w:trHeight w:val="955"/>
                    </w:trPr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7EFDB867" w14:textId="121664A5" w:rsidR="00184664" w:rsidRPr="00EA2778" w:rsidRDefault="00FF0E89" w:rsidP="00AF1277">
                        <w:pPr>
                          <w:jc w:val="both"/>
                          <w:rPr>
                            <w:rFonts w:ascii="Microsoft YaHei UI" w:eastAsia="Microsoft YaHei UI" w:hAnsi="Microsoft YaHei UI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190658047@qq.com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66984200" w14:textId="35F88BBE" w:rsidR="00184664" w:rsidRPr="00EA2778" w:rsidRDefault="00FF0E89" w:rsidP="00FF0E89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r>
                          <w:rPr>
                            <w:rFonts w:ascii="Microsoft YaHei UI" w:eastAsia="Microsoft YaHei UI" w:hAnsi="Microsoft YaHei UI" w:hint="eastAsia"/>
                          </w:rPr>
                          <w:t>13126868856</w:t>
                        </w:r>
                      </w:p>
                    </w:tc>
                  </w:tr>
                </w:tbl>
                <w:p w14:paraId="051A2A66" w14:textId="4C82BC78" w:rsidR="00184664" w:rsidRPr="00EA2778" w:rsidRDefault="00184664" w:rsidP="00CD0BD2">
                  <w:pPr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</w:tbl>
          <w:p w14:paraId="43741E22" w14:textId="77777777" w:rsidR="00EE058C" w:rsidRDefault="00EE058C" w:rsidP="00EE058C">
            <w:pPr>
              <w:jc w:val="both"/>
              <w:rPr>
                <w:rFonts w:ascii="Microsoft YaHei UI" w:eastAsia="Microsoft YaHei UI" w:hAnsi="Microsoft YaHei UI"/>
              </w:rPr>
            </w:pPr>
          </w:p>
          <w:p w14:paraId="58B4E467" w14:textId="77777777" w:rsidR="00EE058C" w:rsidRDefault="00EE058C" w:rsidP="00EE058C">
            <w:pPr>
              <w:rPr>
                <w:b/>
                <w:color w:val="000000" w:themeColor="text1"/>
                <w:sz w:val="24"/>
                <w:szCs w:val="24"/>
              </w:rPr>
            </w:pPr>
            <w:r w:rsidRPr="00EC4AAD">
              <w:rPr>
                <w:rFonts w:hint="eastAsia"/>
                <w:b/>
                <w:color w:val="000000" w:themeColor="text1"/>
                <w:sz w:val="24"/>
                <w:szCs w:val="24"/>
              </w:rPr>
              <w:t>个人职能亮点</w:t>
            </w:r>
          </w:p>
          <w:p w14:paraId="74B89768" w14:textId="2AC464C1" w:rsidR="007F19F1" w:rsidRPr="00E71BB2" w:rsidRDefault="00E71BB2" w:rsidP="00E71BB2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1.</w:t>
            </w:r>
            <w:r w:rsidR="00EE058C" w:rsidRPr="00E71BB2">
              <w:rPr>
                <w:rFonts w:ascii="Microsoft YaHei" w:eastAsia="Microsoft YaHei" w:hAnsi="Microsoft YaHei" w:cs="Helvetica" w:hint="eastAsia"/>
                <w:color w:val="000000"/>
              </w:rPr>
              <w:t>耐心研究iOS的</w:t>
            </w:r>
            <w:r w:rsidR="00EE058C" w:rsidRPr="00E71BB2">
              <w:rPr>
                <w:rFonts w:ascii="Microsoft YaHei" w:eastAsia="Microsoft YaHei" w:hAnsi="Microsoft YaHei" w:cs="Helvetica"/>
                <w:color w:val="000000"/>
              </w:rPr>
              <w:t>UITableView</w:t>
            </w:r>
            <w:r w:rsidR="00EE058C" w:rsidRPr="00E71BB2">
              <w:rPr>
                <w:rFonts w:ascii="Microsoft YaHei" w:eastAsia="Microsoft YaHei" w:hAnsi="Microsoft YaHei" w:cs="Helvetica" w:hint="eastAsia"/>
                <w:color w:val="000000"/>
              </w:rPr>
              <w:t>，在Mac</w:t>
            </w:r>
          </w:p>
          <w:p w14:paraId="44D98E93" w14:textId="40D46DF5" w:rsidR="00DB03E7" w:rsidRDefault="007F19F1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</w:t>
            </w:r>
            <w:r w:rsidR="00DB03E7">
              <w:rPr>
                <w:rFonts w:ascii="Microsoft YaHei" w:eastAsia="Microsoft YaHei" w:hAnsi="Microsoft YaHei" w:cs="Helvetica" w:hint="eastAsia"/>
                <w:color w:val="000000"/>
              </w:rPr>
              <w:t xml:space="preserve"> </w:t>
            </w:r>
            <w:r w:rsidR="00EE058C" w:rsidRPr="007F19F1">
              <w:rPr>
                <w:rFonts w:ascii="Microsoft YaHei" w:eastAsia="Microsoft YaHei" w:hAnsi="Microsoft YaHei" w:cs="Helvetica" w:hint="eastAsia"/>
                <w:color w:val="000000"/>
              </w:rPr>
              <w:t>上实现一套可重用/分组的TableView，API</w:t>
            </w:r>
          </w:p>
          <w:p w14:paraId="77D2E486" w14:textId="308B25CC" w:rsidR="00EE058C" w:rsidRPr="00DB03E7" w:rsidRDefault="00DB03E7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 w:rsidRPr="007F19F1">
              <w:rPr>
                <w:rFonts w:ascii="Microsoft YaHei" w:eastAsia="Microsoft YaHei" w:hAnsi="Microsoft YaHei" w:cs="Helvetica" w:hint="eastAsia"/>
                <w:color w:val="000000"/>
              </w:rPr>
              <w:t>的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使用跟</w:t>
            </w:r>
            <w:r w:rsidR="00EE058C">
              <w:rPr>
                <w:rFonts w:ascii="Microsoft YaHei" w:eastAsia="Microsoft YaHei" w:hAnsi="Microsoft YaHei" w:cs="Helvetica"/>
                <w:color w:val="000000"/>
              </w:rPr>
              <w:t>iOS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 xml:space="preserve"> </w:t>
            </w:r>
            <w:r w:rsidR="00EE058C" w:rsidRPr="00CE2A85">
              <w:rPr>
                <w:rFonts w:ascii="Microsoft YaHei" w:eastAsia="Microsoft YaHei" w:hAnsi="Microsoft YaHei" w:cs="Helvetica"/>
                <w:color w:val="000000"/>
              </w:rPr>
              <w:t>UITableView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一致。</w:t>
            </w:r>
          </w:p>
          <w:p w14:paraId="2CE3DEE6" w14:textId="0A7F8034" w:rsidR="00056DCD" w:rsidRPr="00056DCD" w:rsidRDefault="00056DCD" w:rsidP="00056DCD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2.</w:t>
            </w:r>
            <w:r w:rsidR="00EE058C" w:rsidRPr="00056DCD">
              <w:rPr>
                <w:rFonts w:ascii="Microsoft YaHei" w:eastAsia="Microsoft YaHei" w:hAnsi="Microsoft YaHei" w:cs="Helvetica" w:hint="eastAsia"/>
                <w:color w:val="000000"/>
              </w:rPr>
              <w:t>熟读iOS的图片下载库SDWebImage</w:t>
            </w:r>
          </w:p>
          <w:p w14:paraId="5EB36D19" w14:textId="10C9E6BD" w:rsidR="00056DCD" w:rsidRDefault="00056DCD" w:rsidP="00056DCD">
            <w:pPr>
              <w:ind w:left="60"/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</w:t>
            </w:r>
            <w:r w:rsidR="00EE058C" w:rsidRPr="00056DCD">
              <w:rPr>
                <w:rFonts w:ascii="Microsoft YaHei" w:eastAsia="Microsoft YaHei" w:hAnsi="Microsoft YaHei" w:cs="Helvetica" w:hint="eastAsia"/>
                <w:color w:val="000000"/>
              </w:rPr>
              <w:t>源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码并探究其实现机制，并移植到Mac开发</w:t>
            </w:r>
          </w:p>
          <w:p w14:paraId="46F99010" w14:textId="5F295D48" w:rsidR="00EE058C" w:rsidRDefault="0050672C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中使用。</w:t>
            </w:r>
          </w:p>
          <w:p w14:paraId="6F1897F7" w14:textId="0AA9340C" w:rsidR="00EE058C" w:rsidRPr="00E36993" w:rsidRDefault="006E1C7C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3.</w:t>
            </w:r>
            <w:r w:rsidR="00EE058C" w:rsidRPr="00E36993">
              <w:rPr>
                <w:rFonts w:ascii="Microsoft YaHei" w:eastAsia="Microsoft YaHei" w:hAnsi="Microsoft YaHei" w:cs="Helvetica" w:hint="eastAsia"/>
                <w:color w:val="000000"/>
              </w:rPr>
              <w:t>解决Mac上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使</w:t>
            </w:r>
            <w:r w:rsidR="00EE058C" w:rsidRPr="00E36993">
              <w:rPr>
                <w:rFonts w:ascii="Microsoft YaHei" w:eastAsia="Microsoft YaHei" w:hAnsi="Microsoft YaHei" w:cs="Helvetica" w:hint="eastAsia"/>
                <w:color w:val="000000"/>
              </w:rPr>
              <w:t>用NSAttributedString图</w:t>
            </w:r>
          </w:p>
          <w:p w14:paraId="1D8ADCFD" w14:textId="183E65DC" w:rsidR="00EE058C" w:rsidRDefault="006E1C7C" w:rsidP="007F19F1">
            <w:pPr>
              <w:ind w:left="60"/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文混排的问题，封装一套工具类。</w:t>
            </w:r>
          </w:p>
          <w:p w14:paraId="734C8BEE" w14:textId="44CBAF7A" w:rsidR="00EE058C" w:rsidRDefault="00F477E8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4.</w:t>
            </w:r>
            <w:r w:rsidR="00EE058C" w:rsidRPr="00153A3D">
              <w:rPr>
                <w:rFonts w:ascii="Microsoft YaHei" w:eastAsia="Microsoft YaHei" w:hAnsi="Microsoft YaHei" w:cs="Helvetica" w:hint="eastAsia"/>
                <w:color w:val="000000"/>
              </w:rPr>
              <w:t>打造了一套用于列表View下拉/上拉刷新</w:t>
            </w:r>
          </w:p>
          <w:p w14:paraId="5AA1283D" w14:textId="5517BC5A" w:rsidR="00EE058C" w:rsidRPr="00153A3D" w:rsidRDefault="00F477E8" w:rsidP="007F19F1">
            <w:pPr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的框架，几行代码搞定刷新需求，类似</w:t>
            </w:r>
            <w:r w:rsidR="00EE058C">
              <w:rPr>
                <w:rFonts w:ascii="Microsoft YaHei" w:eastAsia="Microsoft YaHei" w:hAnsi="Microsoft YaHei" w:cs="Helvetica"/>
                <w:color w:val="000000"/>
              </w:rPr>
              <w:t>iOS</w:t>
            </w:r>
          </w:p>
          <w:p w14:paraId="739192E2" w14:textId="0AA1AB28" w:rsidR="00EE058C" w:rsidRPr="00153A3D" w:rsidRDefault="00F477E8" w:rsidP="007F19F1">
            <w:pPr>
              <w:ind w:left="60"/>
              <w:jc w:val="left"/>
              <w:rPr>
                <w:rFonts w:ascii="Microsoft YaHei" w:eastAsia="Microsoft YaHei" w:hAnsi="Microsoft YaHei" w:cs="Helvetica"/>
                <w:color w:val="000000"/>
              </w:rPr>
            </w:pPr>
            <w:r>
              <w:rPr>
                <w:rFonts w:ascii="Microsoft YaHei" w:eastAsia="Microsoft YaHei" w:hAnsi="Microsoft YaHei" w:cs="Helvetica" w:hint="eastAsia"/>
                <w:color w:val="000000"/>
              </w:rPr>
              <w:t xml:space="preserve">   </w:t>
            </w:r>
            <w:r w:rsidR="00EE058C">
              <w:rPr>
                <w:rFonts w:ascii="Microsoft YaHei" w:eastAsia="Microsoft YaHei" w:hAnsi="Microsoft YaHei" w:cs="Helvetica" w:hint="eastAsia"/>
                <w:color w:val="000000"/>
              </w:rPr>
              <w:t>著名的MJRefresh。</w:t>
            </w:r>
          </w:p>
          <w:p w14:paraId="6B4661BD" w14:textId="11E24264" w:rsidR="00EE058C" w:rsidRPr="00EA2778" w:rsidRDefault="00EE058C" w:rsidP="00EE058C">
            <w:pPr>
              <w:jc w:val="both"/>
              <w:rPr>
                <w:rFonts w:ascii="Microsoft YaHei UI" w:eastAsia="Microsoft YaHei UI" w:hAnsi="Microsoft YaHei UI"/>
              </w:rPr>
            </w:pPr>
          </w:p>
        </w:tc>
      </w:tr>
    </w:tbl>
    <w:p w14:paraId="2A334359" w14:textId="77777777" w:rsidR="00BA68C1" w:rsidRPr="00EA2778" w:rsidRDefault="00BA68C1" w:rsidP="00D43632">
      <w:pPr>
        <w:pStyle w:val="a9"/>
        <w:jc w:val="both"/>
        <w:rPr>
          <w:rFonts w:ascii="Microsoft YaHei UI" w:eastAsia="Microsoft YaHei UI" w:hAnsi="Microsoft YaHei UI"/>
        </w:rPr>
      </w:pPr>
    </w:p>
    <w:sectPr w:rsidR="00BA68C1" w:rsidRPr="00EA2778" w:rsidSect="000255E3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F85B0" w14:textId="77777777" w:rsidR="002949DF" w:rsidRDefault="002949DF" w:rsidP="008B2920">
      <w:pPr>
        <w:spacing w:after="0" w:line="240" w:lineRule="auto"/>
      </w:pPr>
      <w:r>
        <w:separator/>
      </w:r>
    </w:p>
  </w:endnote>
  <w:endnote w:type="continuationSeparator" w:id="0">
    <w:p w14:paraId="4B8D040A" w14:textId="77777777" w:rsidR="002949DF" w:rsidRDefault="002949DF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33AD3" w14:textId="77777777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4E78E7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D2A25" w14:textId="77777777" w:rsidR="002949DF" w:rsidRDefault="002949DF" w:rsidP="008B2920">
      <w:pPr>
        <w:spacing w:after="0" w:line="240" w:lineRule="auto"/>
      </w:pPr>
      <w:r>
        <w:separator/>
      </w:r>
    </w:p>
  </w:footnote>
  <w:footnote w:type="continuationSeparator" w:id="0">
    <w:p w14:paraId="1CACC336" w14:textId="77777777" w:rsidR="002949DF" w:rsidRDefault="002949DF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页眉布局表格"/>
    </w:tblPr>
    <w:tblGrid>
      <w:gridCol w:w="10292"/>
    </w:tblGrid>
    <w:tr w:rsidR="00A85B6F" w14:paraId="7820226F" w14:textId="77777777" w:rsidTr="00142F58">
      <w:sdt>
        <w:sdtPr>
          <w:rPr>
            <w:rFonts w:ascii="Microsoft YaHei UI" w:eastAsia="Microsoft YaHei UI" w:hAnsi="Microsoft YaHei UI"/>
            <w:color w:val="auto"/>
            <w:sz w:val="40"/>
            <w:szCs w:val="40"/>
            <w:lang w:val="zh-CN" w:bidi="zh-CN"/>
          </w:rPr>
          <w:alias w:val="你的姓名："/>
          <w:tag w:val="你的姓名：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7E4354FB" w14:textId="77777777" w:rsidR="00A85B6F" w:rsidRDefault="00CA648F" w:rsidP="00A85B6F">
              <w:pPr>
                <w:pStyle w:val="1"/>
              </w:pPr>
              <w:r w:rsidRPr="004323E9">
                <w:rPr>
                  <w:rFonts w:ascii="Microsoft YaHei UI" w:eastAsia="Microsoft YaHei UI" w:hAnsi="Microsoft YaHei UI" w:hint="eastAsia"/>
                  <w:color w:val="auto"/>
                  <w:sz w:val="40"/>
                  <w:szCs w:val="40"/>
                  <w:lang w:val="zh-CN" w:bidi="zh-CN"/>
                </w:rPr>
                <w:t>韩小青（mac</w:t>
              </w:r>
              <w:r w:rsidRPr="004323E9">
                <w:rPr>
                  <w:rFonts w:ascii="Microsoft YaHei UI" w:eastAsia="Microsoft YaHei UI" w:hAnsi="Microsoft YaHei UI"/>
                  <w:color w:val="auto"/>
                  <w:sz w:val="40"/>
                  <w:szCs w:val="40"/>
                  <w:lang w:val="zh-CN" w:bidi="zh-CN"/>
                </w:rPr>
                <w:t>/iOS</w:t>
              </w:r>
              <w:r w:rsidRPr="004323E9">
                <w:rPr>
                  <w:rFonts w:ascii="Microsoft YaHei UI" w:eastAsia="Microsoft YaHei UI" w:hAnsi="Microsoft YaHei UI" w:hint="eastAsia"/>
                  <w:color w:val="auto"/>
                  <w:sz w:val="40"/>
                  <w:szCs w:val="40"/>
                  <w:lang w:val="zh-CN" w:bidi="zh-CN"/>
                </w:rPr>
                <w:t>开发工程师）</w:t>
              </w:r>
            </w:p>
          </w:tc>
        </w:sdtContent>
      </w:sdt>
    </w:tr>
    <w:tr w:rsidR="00142F58" w14:paraId="3F6E8505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3D5E2E8" w14:textId="77777777" w:rsidR="00142F58" w:rsidRDefault="00142F58" w:rsidP="00142F58"/>
      </w:tc>
    </w:tr>
  </w:tbl>
  <w:p w14:paraId="0DF1E723" w14:textId="77777777" w:rsidR="00BD5EFB" w:rsidRDefault="00BD5EFB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3477"/>
    <w:multiLevelType w:val="hybridMultilevel"/>
    <w:tmpl w:val="FA8EBA30"/>
    <w:lvl w:ilvl="0" w:tplc="E5E8BBFA">
      <w:start w:val="1"/>
      <w:numFmt w:val="decimal"/>
      <w:lvlText w:val="%1."/>
      <w:lvlJc w:val="left"/>
      <w:pPr>
        <w:ind w:left="620" w:hanging="360"/>
      </w:pPr>
      <w:rPr>
        <w:rFonts w:asciiTheme="minorHAnsi" w:eastAsiaTheme="minorEastAsia" w:hAnsiTheme="minorHAnsi" w:cstheme="minorBidi" w:hint="eastAsia"/>
        <w:b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lowerLetter"/>
      <w:lvlText w:val="%5)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lowerLetter"/>
      <w:lvlText w:val="%8)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1">
    <w:nsid w:val="16166EF9"/>
    <w:multiLevelType w:val="hybridMultilevel"/>
    <w:tmpl w:val="6406BF1C"/>
    <w:lvl w:ilvl="0" w:tplc="4F5ABD1C">
      <w:start w:val="1"/>
      <w:numFmt w:val="decimal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">
    <w:nsid w:val="304210CB"/>
    <w:multiLevelType w:val="hybridMultilevel"/>
    <w:tmpl w:val="E0885996"/>
    <w:lvl w:ilvl="0" w:tplc="2AFEA4FC">
      <w:start w:val="1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9C7097"/>
    <w:multiLevelType w:val="hybridMultilevel"/>
    <w:tmpl w:val="DF0C6682"/>
    <w:lvl w:ilvl="0" w:tplc="73E46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1C5F19"/>
    <w:multiLevelType w:val="hybridMultilevel"/>
    <w:tmpl w:val="6406BF1C"/>
    <w:lvl w:ilvl="0" w:tplc="4F5ABD1C">
      <w:start w:val="1"/>
      <w:numFmt w:val="decimal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8F"/>
    <w:rsid w:val="00006DEE"/>
    <w:rsid w:val="000243D1"/>
    <w:rsid w:val="000255E3"/>
    <w:rsid w:val="00056DCD"/>
    <w:rsid w:val="00057F04"/>
    <w:rsid w:val="000A378C"/>
    <w:rsid w:val="000A4807"/>
    <w:rsid w:val="000E36FE"/>
    <w:rsid w:val="0010042F"/>
    <w:rsid w:val="00135C2C"/>
    <w:rsid w:val="00142F58"/>
    <w:rsid w:val="00153A3D"/>
    <w:rsid w:val="00153ED4"/>
    <w:rsid w:val="00184664"/>
    <w:rsid w:val="001C7765"/>
    <w:rsid w:val="001F4F14"/>
    <w:rsid w:val="001F60D3"/>
    <w:rsid w:val="00203FDC"/>
    <w:rsid w:val="002060D1"/>
    <w:rsid w:val="0020741F"/>
    <w:rsid w:val="0021093E"/>
    <w:rsid w:val="002456EB"/>
    <w:rsid w:val="0024706E"/>
    <w:rsid w:val="00255915"/>
    <w:rsid w:val="0025618C"/>
    <w:rsid w:val="00266813"/>
    <w:rsid w:val="0027115C"/>
    <w:rsid w:val="00292D3B"/>
    <w:rsid w:val="00293B83"/>
    <w:rsid w:val="002949DF"/>
    <w:rsid w:val="002E5239"/>
    <w:rsid w:val="00390414"/>
    <w:rsid w:val="003D563E"/>
    <w:rsid w:val="003E1711"/>
    <w:rsid w:val="0042073C"/>
    <w:rsid w:val="004323E9"/>
    <w:rsid w:val="00452498"/>
    <w:rsid w:val="0045425A"/>
    <w:rsid w:val="00463A38"/>
    <w:rsid w:val="004670DD"/>
    <w:rsid w:val="00480EE2"/>
    <w:rsid w:val="0048346B"/>
    <w:rsid w:val="004C76D9"/>
    <w:rsid w:val="004D37CC"/>
    <w:rsid w:val="004E4CA5"/>
    <w:rsid w:val="004E78E7"/>
    <w:rsid w:val="00502D70"/>
    <w:rsid w:val="0050672C"/>
    <w:rsid w:val="00510920"/>
    <w:rsid w:val="00517626"/>
    <w:rsid w:val="00563EDB"/>
    <w:rsid w:val="005B0E81"/>
    <w:rsid w:val="005D3B40"/>
    <w:rsid w:val="005E79DA"/>
    <w:rsid w:val="00617DE9"/>
    <w:rsid w:val="00630D36"/>
    <w:rsid w:val="00674D02"/>
    <w:rsid w:val="00682166"/>
    <w:rsid w:val="0068269E"/>
    <w:rsid w:val="00687460"/>
    <w:rsid w:val="00697074"/>
    <w:rsid w:val="006A3CE7"/>
    <w:rsid w:val="006C0DB2"/>
    <w:rsid w:val="006C600E"/>
    <w:rsid w:val="006C7C01"/>
    <w:rsid w:val="006E136C"/>
    <w:rsid w:val="006E1C7C"/>
    <w:rsid w:val="006E5FD2"/>
    <w:rsid w:val="006F1734"/>
    <w:rsid w:val="00705902"/>
    <w:rsid w:val="0071059B"/>
    <w:rsid w:val="00712C51"/>
    <w:rsid w:val="00733E17"/>
    <w:rsid w:val="00735019"/>
    <w:rsid w:val="00781D13"/>
    <w:rsid w:val="00783C41"/>
    <w:rsid w:val="00787503"/>
    <w:rsid w:val="0079177B"/>
    <w:rsid w:val="00792967"/>
    <w:rsid w:val="007A5795"/>
    <w:rsid w:val="007E7032"/>
    <w:rsid w:val="007F19F1"/>
    <w:rsid w:val="00802EC1"/>
    <w:rsid w:val="00833359"/>
    <w:rsid w:val="00853CE2"/>
    <w:rsid w:val="00860491"/>
    <w:rsid w:val="00887A77"/>
    <w:rsid w:val="008B2920"/>
    <w:rsid w:val="008B2DF7"/>
    <w:rsid w:val="008E3CB2"/>
    <w:rsid w:val="008E4D25"/>
    <w:rsid w:val="00905520"/>
    <w:rsid w:val="009244EC"/>
    <w:rsid w:val="00973C0C"/>
    <w:rsid w:val="009814C0"/>
    <w:rsid w:val="00984A27"/>
    <w:rsid w:val="0099433E"/>
    <w:rsid w:val="009F6CC3"/>
    <w:rsid w:val="00A13739"/>
    <w:rsid w:val="00A213B1"/>
    <w:rsid w:val="00A57615"/>
    <w:rsid w:val="00A85B6F"/>
    <w:rsid w:val="00A915C8"/>
    <w:rsid w:val="00AA3476"/>
    <w:rsid w:val="00AA6B7B"/>
    <w:rsid w:val="00AB540C"/>
    <w:rsid w:val="00AC2425"/>
    <w:rsid w:val="00AC37CB"/>
    <w:rsid w:val="00AC5D83"/>
    <w:rsid w:val="00AD4926"/>
    <w:rsid w:val="00AF1277"/>
    <w:rsid w:val="00AF78DF"/>
    <w:rsid w:val="00B15938"/>
    <w:rsid w:val="00B67DB0"/>
    <w:rsid w:val="00B852F2"/>
    <w:rsid w:val="00B978CA"/>
    <w:rsid w:val="00BA1CB4"/>
    <w:rsid w:val="00BA68C1"/>
    <w:rsid w:val="00BD34A5"/>
    <w:rsid w:val="00BD5EFB"/>
    <w:rsid w:val="00BE2D6E"/>
    <w:rsid w:val="00C2391F"/>
    <w:rsid w:val="00C252F6"/>
    <w:rsid w:val="00C343C8"/>
    <w:rsid w:val="00C35EFB"/>
    <w:rsid w:val="00C64722"/>
    <w:rsid w:val="00C73037"/>
    <w:rsid w:val="00C86EAA"/>
    <w:rsid w:val="00CA648F"/>
    <w:rsid w:val="00CD0BD2"/>
    <w:rsid w:val="00CE2A85"/>
    <w:rsid w:val="00D2689C"/>
    <w:rsid w:val="00D417FF"/>
    <w:rsid w:val="00D43632"/>
    <w:rsid w:val="00D97FFA"/>
    <w:rsid w:val="00DA41BB"/>
    <w:rsid w:val="00DB03E7"/>
    <w:rsid w:val="00DC723A"/>
    <w:rsid w:val="00DF6A6F"/>
    <w:rsid w:val="00E0170A"/>
    <w:rsid w:val="00E20402"/>
    <w:rsid w:val="00E27B07"/>
    <w:rsid w:val="00E36993"/>
    <w:rsid w:val="00E44216"/>
    <w:rsid w:val="00E71BB2"/>
    <w:rsid w:val="00E928A3"/>
    <w:rsid w:val="00EA09FF"/>
    <w:rsid w:val="00EA2778"/>
    <w:rsid w:val="00EC4AAD"/>
    <w:rsid w:val="00EE058C"/>
    <w:rsid w:val="00EE4CBB"/>
    <w:rsid w:val="00F17C8C"/>
    <w:rsid w:val="00F477E8"/>
    <w:rsid w:val="00F67FBA"/>
    <w:rsid w:val="00F879CE"/>
    <w:rsid w:val="00FB4333"/>
    <w:rsid w:val="00FC1305"/>
    <w:rsid w:val="00FE1639"/>
    <w:rsid w:val="00F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6EF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510920"/>
  </w:style>
  <w:style w:type="character" w:customStyle="1" w:styleId="40">
    <w:name w:val="标题 4字符"/>
    <w:basedOn w:val="a0"/>
    <w:link w:val="4"/>
    <w:uiPriority w:val="9"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List Paragraph"/>
    <w:basedOn w:val="a"/>
    <w:uiPriority w:val="34"/>
    <w:unhideWhenUsed/>
    <w:qFormat/>
    <w:rsid w:val="00E01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/Library/Containers/com.microsoft.Word/Data/Library/Caches/2052/TM16392742/&#31616;&#27905;&#28165;&#26224;&#30340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0F82C0A0AFA3478AF650E60E76A2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07C68D-4185-2D46-ABBF-0AF06557589D}"/>
      </w:docPartPr>
      <w:docPartBody>
        <w:p w:rsidR="00351662" w:rsidRDefault="008F030A">
          <w:pPr>
            <w:pStyle w:val="E30F82C0A0AFA3478AF650E60E76A21E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116AC542B9960D41885A7E63ADB441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6B0AC9-ACE9-984A-9A39-82531BB5F2C5}"/>
      </w:docPartPr>
      <w:docPartBody>
        <w:p w:rsidR="00351662" w:rsidRDefault="008F030A">
          <w:pPr>
            <w:pStyle w:val="116AC542B9960D41885A7E63ADB441E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63134A3B4A9B204DBC77CAD1BB0657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055FF0-E43F-854C-A222-651F89BCC1C1}"/>
      </w:docPartPr>
      <w:docPartBody>
        <w:p w:rsidR="00351662" w:rsidRDefault="008F030A">
          <w:pPr>
            <w:pStyle w:val="63134A3B4A9B204DBC77CAD1BB06573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9B"/>
    <w:rsid w:val="002D01AD"/>
    <w:rsid w:val="0033439B"/>
    <w:rsid w:val="00351662"/>
    <w:rsid w:val="008F030A"/>
    <w:rsid w:val="00D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0F82C0A0AFA3478AF650E60E76A21E">
    <w:name w:val="E30F82C0A0AFA3478AF650E60E76A21E"/>
    <w:pPr>
      <w:widowControl w:val="0"/>
      <w:jc w:val="both"/>
    </w:pPr>
  </w:style>
  <w:style w:type="paragraph" w:customStyle="1" w:styleId="F3F00989B5D105418472E2463666F90F">
    <w:name w:val="F3F00989B5D105418472E2463666F90F"/>
    <w:pPr>
      <w:widowControl w:val="0"/>
      <w:jc w:val="both"/>
    </w:pPr>
  </w:style>
  <w:style w:type="paragraph" w:customStyle="1" w:styleId="116AC542B9960D41885A7E63ADB441EB">
    <w:name w:val="116AC542B9960D41885A7E63ADB441EB"/>
    <w:pPr>
      <w:widowControl w:val="0"/>
      <w:jc w:val="both"/>
    </w:pPr>
  </w:style>
  <w:style w:type="paragraph" w:customStyle="1" w:styleId="5B50AC5C5C18EC45904EF999D389EA5E">
    <w:name w:val="5B50AC5C5C18EC45904EF999D389EA5E"/>
    <w:pPr>
      <w:widowControl w:val="0"/>
      <w:jc w:val="both"/>
    </w:pPr>
  </w:style>
  <w:style w:type="paragraph" w:customStyle="1" w:styleId="3DB54CBDD289BC4BA2E3763CC6E317B5">
    <w:name w:val="3DB54CBDD289BC4BA2E3763CC6E317B5"/>
    <w:pPr>
      <w:widowControl w:val="0"/>
      <w:jc w:val="both"/>
    </w:pPr>
  </w:style>
  <w:style w:type="paragraph" w:customStyle="1" w:styleId="907044A416EC954BA4495AE7A4B5EC9F">
    <w:name w:val="907044A416EC954BA4495AE7A4B5EC9F"/>
    <w:pPr>
      <w:widowControl w:val="0"/>
      <w:jc w:val="both"/>
    </w:pPr>
  </w:style>
  <w:style w:type="paragraph" w:customStyle="1" w:styleId="51FA66B4242908418A2C39B41EE75199">
    <w:name w:val="51FA66B4242908418A2C39B41EE75199"/>
    <w:pPr>
      <w:widowControl w:val="0"/>
      <w:jc w:val="both"/>
    </w:pPr>
  </w:style>
  <w:style w:type="paragraph" w:customStyle="1" w:styleId="90C523753AADE0409DA8B2BF21E155D3">
    <w:name w:val="90C523753AADE0409DA8B2BF21E155D3"/>
    <w:pPr>
      <w:widowControl w:val="0"/>
      <w:jc w:val="both"/>
    </w:pPr>
  </w:style>
  <w:style w:type="paragraph" w:customStyle="1" w:styleId="BE7A0852A43D3042AF91E97156B3F7EA">
    <w:name w:val="BE7A0852A43D3042AF91E97156B3F7EA"/>
    <w:pPr>
      <w:widowControl w:val="0"/>
      <w:jc w:val="both"/>
    </w:pPr>
  </w:style>
  <w:style w:type="paragraph" w:customStyle="1" w:styleId="7F2B059B639C9D4A955655280224D984">
    <w:name w:val="7F2B059B639C9D4A955655280224D984"/>
    <w:pPr>
      <w:widowControl w:val="0"/>
      <w:jc w:val="both"/>
    </w:pPr>
  </w:style>
  <w:style w:type="paragraph" w:customStyle="1" w:styleId="E7F323EEE0FBDC4CAB1B15B18C312A34">
    <w:name w:val="E7F323EEE0FBDC4CAB1B15B18C312A34"/>
    <w:pPr>
      <w:widowControl w:val="0"/>
      <w:jc w:val="both"/>
    </w:pPr>
  </w:style>
  <w:style w:type="paragraph" w:customStyle="1" w:styleId="63134A3B4A9B204DBC77CAD1BB06573B">
    <w:name w:val="63134A3B4A9B204DBC77CAD1BB06573B"/>
    <w:pPr>
      <w:widowControl w:val="0"/>
      <w:jc w:val="both"/>
    </w:pPr>
  </w:style>
  <w:style w:type="paragraph" w:customStyle="1" w:styleId="30F47031CFC0B04692E71112F07F6B29">
    <w:name w:val="30F47031CFC0B04692E71112F07F6B29"/>
    <w:pPr>
      <w:widowControl w:val="0"/>
      <w:jc w:val="both"/>
    </w:pPr>
  </w:style>
  <w:style w:type="paragraph" w:customStyle="1" w:styleId="4485651F1862A6468F61540B175C9DF5">
    <w:name w:val="4485651F1862A6468F61540B175C9DF5"/>
    <w:pPr>
      <w:widowControl w:val="0"/>
      <w:jc w:val="both"/>
    </w:pPr>
  </w:style>
  <w:style w:type="paragraph" w:customStyle="1" w:styleId="F3CDC3B319B5044296875353C0389BE8">
    <w:name w:val="F3CDC3B319B5044296875353C0389BE8"/>
    <w:pPr>
      <w:widowControl w:val="0"/>
      <w:jc w:val="both"/>
    </w:pPr>
  </w:style>
  <w:style w:type="paragraph" w:customStyle="1" w:styleId="5E70F3FB30B0094EB13E122FDE349A6E">
    <w:name w:val="5E70F3FB30B0094EB13E122FDE349A6E"/>
    <w:pPr>
      <w:widowControl w:val="0"/>
      <w:jc w:val="both"/>
    </w:pPr>
  </w:style>
  <w:style w:type="paragraph" w:customStyle="1" w:styleId="C245E555FE24A94BB18196D541584C16">
    <w:name w:val="C245E555FE24A94BB18196D541584C16"/>
    <w:pPr>
      <w:widowControl w:val="0"/>
      <w:jc w:val="both"/>
    </w:pPr>
  </w:style>
  <w:style w:type="paragraph" w:customStyle="1" w:styleId="F3833B0B1F60AA49BEAA53AF3710A317">
    <w:name w:val="F3833B0B1F60AA49BEAA53AF3710A317"/>
    <w:pPr>
      <w:widowControl w:val="0"/>
      <w:jc w:val="both"/>
    </w:pPr>
  </w:style>
  <w:style w:type="paragraph" w:customStyle="1" w:styleId="60B449552783754788EA3B3A8CFA58E3">
    <w:name w:val="60B449552783754788EA3B3A8CFA58E3"/>
    <w:pPr>
      <w:widowControl w:val="0"/>
      <w:jc w:val="both"/>
    </w:pPr>
  </w:style>
  <w:style w:type="paragraph" w:customStyle="1" w:styleId="58F0D9625AA41149B34564465518776C">
    <w:name w:val="58F0D9625AA41149B34564465518776C"/>
    <w:pPr>
      <w:widowControl w:val="0"/>
      <w:jc w:val="both"/>
    </w:pPr>
  </w:style>
  <w:style w:type="paragraph" w:customStyle="1" w:styleId="4ED39E7364EAE54A9F74DAD2DBC0D1BF">
    <w:name w:val="4ED39E7364EAE54A9F74DAD2DBC0D1BF"/>
    <w:pPr>
      <w:widowControl w:val="0"/>
      <w:jc w:val="both"/>
    </w:pPr>
  </w:style>
  <w:style w:type="paragraph" w:customStyle="1" w:styleId="5389F6E8032DE74B89ACE4EF347748B9">
    <w:name w:val="5389F6E8032DE74B89ACE4EF347748B9"/>
    <w:pPr>
      <w:widowControl w:val="0"/>
      <w:jc w:val="both"/>
    </w:pPr>
  </w:style>
  <w:style w:type="paragraph" w:customStyle="1" w:styleId="EA9D0AE3E309ED49BD157FF57A86475F">
    <w:name w:val="EA9D0AE3E309ED49BD157FF57A86475F"/>
    <w:pPr>
      <w:widowControl w:val="0"/>
      <w:jc w:val="both"/>
    </w:pPr>
  </w:style>
  <w:style w:type="paragraph" w:customStyle="1" w:styleId="4D272E3C14D1C14A82C8293FB49E4B60">
    <w:name w:val="4D272E3C14D1C14A82C8293FB49E4B60"/>
    <w:pPr>
      <w:widowControl w:val="0"/>
      <w:jc w:val="both"/>
    </w:pPr>
  </w:style>
  <w:style w:type="paragraph" w:customStyle="1" w:styleId="4208C69E0180C54D9C66B1831C36FAFC">
    <w:name w:val="4208C69E0180C54D9C66B1831C36FAFC"/>
    <w:pPr>
      <w:widowControl w:val="0"/>
      <w:jc w:val="both"/>
    </w:pPr>
  </w:style>
  <w:style w:type="paragraph" w:customStyle="1" w:styleId="F4FC42636F75744487402F8B1981E367">
    <w:name w:val="F4FC42636F75744487402F8B1981E367"/>
    <w:pPr>
      <w:widowControl w:val="0"/>
      <w:jc w:val="both"/>
    </w:pPr>
  </w:style>
  <w:style w:type="paragraph" w:customStyle="1" w:styleId="3AE067495BAB7C449A3AFC82E9CBAA1D">
    <w:name w:val="3AE067495BAB7C449A3AFC82E9CBAA1D"/>
    <w:pPr>
      <w:widowControl w:val="0"/>
      <w:jc w:val="both"/>
    </w:pPr>
  </w:style>
  <w:style w:type="paragraph" w:customStyle="1" w:styleId="1E6CD23A8C6C424EB459917DE652EFA4">
    <w:name w:val="1E6CD23A8C6C424EB459917DE652EFA4"/>
    <w:pPr>
      <w:widowControl w:val="0"/>
      <w:jc w:val="both"/>
    </w:pPr>
  </w:style>
  <w:style w:type="paragraph" w:customStyle="1" w:styleId="FE826E08CC266B4C9CEA8900966A7AAD">
    <w:name w:val="FE826E08CC266B4C9CEA8900966A7AAD"/>
    <w:rsid w:val="0033439B"/>
    <w:pPr>
      <w:widowControl w:val="0"/>
      <w:jc w:val="both"/>
    </w:pPr>
  </w:style>
  <w:style w:type="paragraph" w:customStyle="1" w:styleId="DE784DF72C5BAE46915AA8EB56715A29">
    <w:name w:val="DE784DF72C5BAE46915AA8EB56715A29"/>
    <w:rsid w:val="0033439B"/>
    <w:pPr>
      <w:widowControl w:val="0"/>
      <w:jc w:val="both"/>
    </w:pPr>
  </w:style>
  <w:style w:type="paragraph" w:customStyle="1" w:styleId="E12B9DA2626D3744A3488C57B2B2CD75">
    <w:name w:val="E12B9DA2626D3744A3488C57B2B2CD75"/>
    <w:rsid w:val="0033439B"/>
    <w:pPr>
      <w:widowControl w:val="0"/>
      <w:jc w:val="both"/>
    </w:pPr>
  </w:style>
  <w:style w:type="paragraph" w:customStyle="1" w:styleId="ED1A0A22A8871B4CBBD965908BAE2892">
    <w:name w:val="ED1A0A22A8871B4CBBD965908BAE2892"/>
    <w:rsid w:val="0033439B"/>
    <w:pPr>
      <w:widowControl w:val="0"/>
      <w:jc w:val="both"/>
    </w:pPr>
  </w:style>
  <w:style w:type="paragraph" w:customStyle="1" w:styleId="AF2CAA693B85C5438DA7AFE16C7C45CB">
    <w:name w:val="AF2CAA693B85C5438DA7AFE16C7C45CB"/>
    <w:rsid w:val="0033439B"/>
    <w:pPr>
      <w:widowControl w:val="0"/>
      <w:jc w:val="both"/>
    </w:pPr>
  </w:style>
  <w:style w:type="paragraph" w:customStyle="1" w:styleId="87E2485E4F737F4EBDA2AAF11C71266B">
    <w:name w:val="87E2485E4F737F4EBDA2AAF11C71266B"/>
    <w:rsid w:val="0033439B"/>
    <w:pPr>
      <w:widowControl w:val="0"/>
      <w:jc w:val="both"/>
    </w:pPr>
  </w:style>
  <w:style w:type="paragraph" w:customStyle="1" w:styleId="0661185421D03A49B3374015125F860A">
    <w:name w:val="0661185421D03A49B3374015125F860A"/>
    <w:rsid w:val="0033439B"/>
    <w:pPr>
      <w:widowControl w:val="0"/>
      <w:jc w:val="both"/>
    </w:pPr>
  </w:style>
  <w:style w:type="paragraph" w:customStyle="1" w:styleId="823EA30E76361349ACB1376A2953D6BD">
    <w:name w:val="823EA30E76361349ACB1376A2953D6BD"/>
    <w:rsid w:val="0033439B"/>
    <w:pPr>
      <w:widowControl w:val="0"/>
      <w:jc w:val="both"/>
    </w:pPr>
  </w:style>
  <w:style w:type="paragraph" w:customStyle="1" w:styleId="ABC820FA772BBF45B38F2A5760D8A78E">
    <w:name w:val="ABC820FA772BBF45B38F2A5760D8A78E"/>
    <w:rsid w:val="0033439B"/>
    <w:pPr>
      <w:widowControl w:val="0"/>
      <w:jc w:val="both"/>
    </w:pPr>
  </w:style>
  <w:style w:type="paragraph" w:customStyle="1" w:styleId="F208814379DC7A48BF185C7265FC24F9">
    <w:name w:val="F208814379DC7A48BF185C7265FC24F9"/>
    <w:rsid w:val="0033439B"/>
    <w:pPr>
      <w:widowControl w:val="0"/>
      <w:jc w:val="both"/>
    </w:pPr>
  </w:style>
  <w:style w:type="paragraph" w:customStyle="1" w:styleId="0ABDDAEADA218142B1CA06E0B0551544">
    <w:name w:val="0ABDDAEADA218142B1CA06E0B0551544"/>
    <w:rsid w:val="0033439B"/>
    <w:pPr>
      <w:widowControl w:val="0"/>
      <w:jc w:val="both"/>
    </w:pPr>
  </w:style>
  <w:style w:type="paragraph" w:customStyle="1" w:styleId="2FFFC60E97DC5545AF381528B4874DB8">
    <w:name w:val="2FFFC60E97DC5545AF381528B4874DB8"/>
    <w:rsid w:val="0033439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1</TotalTime>
  <Pages>2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韩小青（mac/iOS开发工程师）</dc:creator>
  <cp:keywords/>
  <dc:description/>
  <cp:lastModifiedBy>Microsoft Office 用户</cp:lastModifiedBy>
  <cp:revision>4</cp:revision>
  <cp:lastPrinted>2017-06-22T15:19:00Z</cp:lastPrinted>
  <dcterms:created xsi:type="dcterms:W3CDTF">2017-06-22T15:19:00Z</dcterms:created>
  <dcterms:modified xsi:type="dcterms:W3CDTF">2017-06-25T04:54:00Z</dcterms:modified>
</cp:coreProperties>
</file>